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Category"/>
        <w:tag w:val=""/>
        <w:id w:val="1543715586"/>
        <w:placeholder>
          <w:docPart w:val="94D06A95343A4D2CB7F565AE9E301BF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F6635" w:rsidRDefault="00D11141">
          <w:pPr>
            <w:pStyle w:val="ContactInfo"/>
          </w:pPr>
          <w:r>
            <w:t>Norcross, GA 30071</w:t>
          </w:r>
        </w:p>
      </w:sdtContent>
    </w:sdt>
    <w:p w:rsidR="00EF6635" w:rsidRDefault="0066036A">
      <w:pPr>
        <w:pStyle w:val="ContactInfo"/>
      </w:pPr>
      <w:sdt>
        <w:sdtPr>
          <w:alias w:val="Telephone"/>
          <w:tag w:val="Telephone"/>
          <w:id w:val="599758962"/>
          <w:placeholder>
            <w:docPart w:val="52BA2668DEAB4F969BE4DF616D54E69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11141">
            <w:t>617-752-8336</w:t>
          </w:r>
        </w:sdtContent>
      </w:sdt>
    </w:p>
    <w:sdt>
      <w:sdtPr>
        <w:alias w:val="Website"/>
        <w:tag w:val="Website"/>
        <w:id w:val="48967594"/>
        <w:placeholder>
          <w:docPart w:val="22126CD161614983A1C79DB03D5D33B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F6635" w:rsidRDefault="00D11141">
          <w:pPr>
            <w:pStyle w:val="ContactInfo"/>
          </w:pPr>
          <w:r>
            <w:t>Linkedin.com/in/shanicunningham</w:t>
          </w:r>
        </w:p>
      </w:sdtContent>
    </w:sdt>
    <w:p w:rsidR="00D11141" w:rsidRDefault="0066036A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4592E80962FF49B49D1CB1A07D1316D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D11141">
            <w:t>Github.com/shanicunn</w:t>
          </w:r>
          <w:r w:rsidR="00D11141">
            <w:br/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E2E5A7E173344366B12C41611454666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EF6635" w:rsidRDefault="00D11141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shanicunn@gmail.com</w:t>
          </w:r>
        </w:p>
      </w:sdtContent>
    </w:sdt>
    <w:p w:rsidR="00EF6635" w:rsidRDefault="0066036A" w:rsidP="00897F49">
      <w:pPr>
        <w:pStyle w:val="Name"/>
        <w:tabs>
          <w:tab w:val="right" w:pos="9936"/>
        </w:tabs>
      </w:pPr>
      <w:sdt>
        <w:sdtPr>
          <w:alias w:val="Your Name"/>
          <w:tag w:val=""/>
          <w:id w:val="1197042864"/>
          <w:placeholder>
            <w:docPart w:val="04FFE174CBF6400CB980A1051558450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11141">
            <w:t>Shani Cunningham – JUNIOR FULL-STACK SOFTWARE DEVELOPER</w:t>
          </w:r>
        </w:sdtContent>
      </w:sdt>
      <w:r w:rsidR="00897F49">
        <w:tab/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05"/>
        <w:gridCol w:w="506"/>
        <w:gridCol w:w="8389"/>
      </w:tblGrid>
      <w:tr w:rsidR="00EF6635">
        <w:tc>
          <w:tcPr>
            <w:tcW w:w="1778" w:type="dxa"/>
          </w:tcPr>
          <w:p w:rsidR="00EF6635" w:rsidRDefault="00D11141">
            <w:pPr>
              <w:pStyle w:val="Heading1"/>
            </w:pPr>
            <w:r>
              <w:t>technical skills</w:t>
            </w:r>
          </w:p>
        </w:tc>
        <w:tc>
          <w:tcPr>
            <w:tcW w:w="472" w:type="dxa"/>
          </w:tcPr>
          <w:p w:rsidR="00EF6635" w:rsidRDefault="00EF6635"/>
        </w:tc>
        <w:tc>
          <w:tcPr>
            <w:tcW w:w="7830" w:type="dxa"/>
          </w:tcPr>
          <w:p w:rsidR="00EF6635" w:rsidRDefault="00C269C4" w:rsidP="005B788F">
            <w:pPr>
              <w:pStyle w:val="ResumeText"/>
            </w:pPr>
            <w:r>
              <w:t>CSS3, JavaScript, React.JS, Java, Spring Boot, Python</w:t>
            </w:r>
            <w:r w:rsidR="00957DF1">
              <w:t>, Git</w:t>
            </w:r>
            <w:r w:rsidR="00A37350">
              <w:t xml:space="preserve">, </w:t>
            </w:r>
            <w:r w:rsidR="00EA3EC6">
              <w:t>PostgreSQL</w:t>
            </w:r>
            <w:r w:rsidR="005B788F">
              <w:t>, Linux</w:t>
            </w:r>
          </w:p>
        </w:tc>
      </w:tr>
      <w:tr w:rsidR="00D11141" w:rsidTr="007B1B0B">
        <w:tc>
          <w:tcPr>
            <w:tcW w:w="1778" w:type="dxa"/>
          </w:tcPr>
          <w:p w:rsidR="00D11141" w:rsidRDefault="00D11141" w:rsidP="00D11141">
            <w:pPr>
              <w:pStyle w:val="Heading1"/>
            </w:pPr>
            <w:r>
              <w:t>software projects</w:t>
            </w:r>
          </w:p>
        </w:tc>
        <w:tc>
          <w:tcPr>
            <w:tcW w:w="472" w:type="dxa"/>
          </w:tcPr>
          <w:p w:rsidR="00D11141" w:rsidRDefault="00D11141" w:rsidP="00D1114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87998858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00128274"/>
                  <w:placeholder>
                    <w:docPart w:val="C9F21DCDC6FC47928855E30CE86628AC"/>
                  </w:placeholder>
                  <w15:color w:val="C0C0C0"/>
                  <w15:repeatingSectionItem/>
                </w:sdtPr>
                <w:sdtEndPr/>
                <w:sdtContent>
                  <w:p w:rsidR="00D11141" w:rsidRDefault="00C269C4" w:rsidP="00D11141">
                    <w:pPr>
                      <w:pStyle w:val="Heading2"/>
                    </w:pPr>
                    <w:r>
                      <w:t>MANcala GAME</w:t>
                    </w:r>
                  </w:p>
                  <w:p w:rsidR="00C269C4" w:rsidRDefault="0066036A" w:rsidP="00D11141">
                    <w:hyperlink r:id="rId9" w:history="1">
                      <w:r w:rsidR="00C269C4" w:rsidRPr="00C269C4">
                        <w:rPr>
                          <w:rStyle w:val="Hyperlink"/>
                        </w:rPr>
                        <w:t>https://github.com/shanicunn/project-mancala</w:t>
                      </w:r>
                    </w:hyperlink>
                  </w:p>
                  <w:p w:rsidR="00D11141" w:rsidRDefault="00C269C4" w:rsidP="00D11141">
                    <w:r>
                      <w:t xml:space="preserve">I used HTML5, CSS3, JavaScript, and jQuery to create my own rendition of the mancala board game. I am still working on its functionality as the turns have not been perfected yet.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36614432"/>
                  <w:placeholder>
                    <w:docPart w:val="E226F146FEAC428C9FEDBE7039A94589"/>
                  </w:placeholder>
                  <w15:color w:val="C0C0C0"/>
                  <w15:repeatingSectionItem/>
                </w:sdtPr>
                <w:sdtEndPr/>
                <w:sdtContent>
                  <w:p w:rsidR="00543EEC" w:rsidRDefault="00543EEC" w:rsidP="00D11141">
                    <w:pPr>
                      <w:pStyle w:val="Heading2"/>
                    </w:pPr>
                    <w:r>
                      <w:t>ASTROLOGY PICTURE OF THE DAY WEBSITE</w:t>
                    </w:r>
                  </w:p>
                  <w:p w:rsidR="00543EEC" w:rsidRDefault="0066036A" w:rsidP="00D11141">
                    <w:hyperlink r:id="rId10" w:history="1">
                      <w:r w:rsidR="00543EEC" w:rsidRPr="00543EEC">
                        <w:rPr>
                          <w:rStyle w:val="Hyperlink"/>
                        </w:rPr>
                        <w:t>https://github.com/shanicunn/nasa-api</w:t>
                      </w:r>
                    </w:hyperlink>
                  </w:p>
                  <w:p w:rsidR="00543EEC" w:rsidRDefault="00543EEC" w:rsidP="00D11141">
                    <w:r>
                      <w:t>A website using NASA’s APOD API utilizing CSS3, JavaScript, and React.JS. I was able to complete this project using axios calls and react router dom.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650839"/>
                  <w:placeholder>
                    <w:docPart w:val="C9F21DCDC6FC47928855E30CE86628AC"/>
                  </w:placeholder>
                  <w15:color w:val="C0C0C0"/>
                  <w15:repeatingSectionItem/>
                </w:sdtPr>
                <w:sdtEndPr/>
                <w:sdtContent>
                  <w:p w:rsidR="00D11141" w:rsidRDefault="00C269C4" w:rsidP="00D11141">
                    <w:pPr>
                      <w:pStyle w:val="Heading2"/>
                    </w:pPr>
                    <w:r>
                      <w:t>radio app</w:t>
                    </w:r>
                  </w:p>
                  <w:p w:rsidR="00C269C4" w:rsidRDefault="0066036A" w:rsidP="00D11141">
                    <w:hyperlink r:id="rId11" w:history="1">
                      <w:r w:rsidR="00543EEC" w:rsidRPr="00CF7A0C">
                        <w:rPr>
                          <w:rStyle w:val="Hyperlink"/>
                        </w:rPr>
                        <w:t>https://github.com/shanicunn/radio-app</w:t>
                      </w:r>
                    </w:hyperlink>
                  </w:p>
                  <w:p w:rsidR="00D11141" w:rsidRDefault="00C269C4" w:rsidP="00897F49">
                    <w:r>
                      <w:t xml:space="preserve">This radio is built with HTML5, CSS3, and JavaScript. It is completely functional. I plan to integrate a music </w:t>
                    </w:r>
                    <w:r w:rsidR="00897F49">
                      <w:t xml:space="preserve">API </w:t>
                    </w:r>
                    <w:r>
                      <w:t>as well as update the interface for a more modern aesthetic.</w:t>
                    </w:r>
                  </w:p>
                </w:sdtContent>
              </w:sdt>
            </w:sdtContent>
          </w:sdt>
        </w:tc>
      </w:tr>
      <w:tr w:rsidR="00D11141">
        <w:tc>
          <w:tcPr>
            <w:tcW w:w="1778" w:type="dxa"/>
          </w:tcPr>
          <w:p w:rsidR="00D11141" w:rsidRDefault="00D11141" w:rsidP="00D11141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D11141" w:rsidRDefault="00D11141" w:rsidP="00D1114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749AAC7961444DFFB9AA0C0F61EBCAB7"/>
                  </w:placeholder>
                  <w15:color w:val="C0C0C0"/>
                  <w15:repeatingSectionItem/>
                </w:sdtPr>
                <w:sdtEndPr/>
                <w:sdtContent>
                  <w:p w:rsidR="00D11141" w:rsidRDefault="00D11141" w:rsidP="00D11141">
                    <w:pPr>
                      <w:pStyle w:val="Heading2"/>
                    </w:pPr>
                    <w:r>
                      <w:t>head bARTENDER, TAQUERIA TSUNAMI</w:t>
                    </w:r>
                  </w:p>
                  <w:p w:rsidR="00D11141" w:rsidRDefault="00D11141" w:rsidP="00D11141">
                    <w:pPr>
                      <w:pStyle w:val="ResumeText"/>
                    </w:pPr>
                    <w:r>
                      <w:t>January 2018 - March 2020</w:t>
                    </w:r>
                  </w:p>
                  <w:p w:rsidR="00D11141" w:rsidRDefault="00C269C4" w:rsidP="00D11141">
                    <w:r w:rsidRPr="00C269C4">
                      <w:t>○</w:t>
                    </w:r>
                    <w:r>
                      <w:t xml:space="preserve"> </w:t>
                    </w:r>
                    <w:r w:rsidR="00D11141">
                      <w:t xml:space="preserve">Ensured a pleasant </w:t>
                    </w:r>
                    <w:r w:rsidR="00897F49">
                      <w:t>drink</w:t>
                    </w:r>
                    <w:r w:rsidR="00D11141">
                      <w:t xml:space="preserve"> experience through effective communication, urgent service, exceptional customer service, a</w:t>
                    </w:r>
                    <w:r w:rsidR="00897F49">
                      <w:t>nd a</w:t>
                    </w:r>
                    <w:r w:rsidR="00D11141">
                      <w:t xml:space="preserve"> strong understanding of the restaurant team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749AAC7961444DFFB9AA0C0F61EBCAB7"/>
                  </w:placeholder>
                  <w15:color w:val="C0C0C0"/>
                  <w15:repeatingSectionItem/>
                </w:sdtPr>
                <w:sdtEndPr/>
                <w:sdtContent>
                  <w:p w:rsidR="00D11141" w:rsidRDefault="00D11141" w:rsidP="00D11141">
                    <w:pPr>
                      <w:pStyle w:val="Heading2"/>
                    </w:pPr>
                    <w:r>
                      <w:t>customer service specialist, asbury automotive group</w:t>
                    </w:r>
                  </w:p>
                  <w:p w:rsidR="00D11141" w:rsidRDefault="00D11141" w:rsidP="00D11141">
                    <w:pPr>
                      <w:pStyle w:val="ResumeText"/>
                    </w:pPr>
                    <w:r>
                      <w:t>May 2017 – December 2017</w:t>
                    </w:r>
                  </w:p>
                  <w:p w:rsidR="00D11141" w:rsidRDefault="00D11141" w:rsidP="00D11141">
                    <w:r w:rsidRPr="00D11141">
                      <w:t>○ Change</w:t>
                    </w:r>
                    <w:r>
                      <w:t>d</w:t>
                    </w:r>
                    <w:r w:rsidRPr="00D11141">
                      <w:t xml:space="preserve"> the customer’s experience in the automotive industry by taking meticulous notes that shortens the customer’s time in the dealership</w:t>
                    </w:r>
                  </w:p>
                  <w:p w:rsidR="00D11141" w:rsidRDefault="00D11141" w:rsidP="00D11141">
                    <w:r w:rsidRPr="00D11141">
                      <w:t>○ Complete</w:t>
                    </w:r>
                    <w:r>
                      <w:t>d</w:t>
                    </w:r>
                    <w:r w:rsidRPr="00D11141">
                      <w:t xml:space="preserve"> factory training for Honda brand vehicles and Acura brand vehicles</w:t>
                    </w:r>
                  </w:p>
                </w:sdtContent>
              </w:sdt>
            </w:sdtContent>
          </w:sdt>
        </w:tc>
      </w:tr>
      <w:tr w:rsidR="00D11141">
        <w:tc>
          <w:tcPr>
            <w:tcW w:w="1778" w:type="dxa"/>
          </w:tcPr>
          <w:p w:rsidR="00D11141" w:rsidRDefault="00D11141" w:rsidP="00D11141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D11141" w:rsidRDefault="00D11141" w:rsidP="00D1114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49AAC7961444DFFB9AA0C0F61EBCAB7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D11141" w:rsidRDefault="00D11141" w:rsidP="00D11141">
                    <w:pPr>
                      <w:pStyle w:val="Heading2"/>
                    </w:pPr>
                    <w:r>
                      <w:t>PER SCHOLAS – ATLANTA, GA – SOFTWARE ENGINEER</w:t>
                    </w:r>
                  </w:p>
                </w:sdtContent>
              </w:sdt>
              <w:p w:rsidR="00D11141" w:rsidRDefault="00D11141" w:rsidP="00D11141">
                <w:pPr>
                  <w:pStyle w:val="Heading2"/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 w:rsidRPr="00D11141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A 15 week immersive full stack course for web developm</w:t>
                </w:r>
                <w:r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ent focusing on HTML, CSS, JavaS</w:t>
                </w:r>
                <w:r w:rsidRPr="00D11141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cript, React</w:t>
                </w:r>
                <w:r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.Js,</w:t>
                </w:r>
                <w:r w:rsidR="009305FC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React-Redux,</w:t>
                </w:r>
                <w:r w:rsidRPr="00D11141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Java</w:t>
                </w:r>
                <w:r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, Spring Boot</w:t>
                </w:r>
                <w:r w:rsidR="00EA3EC6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, and </w:t>
                </w:r>
                <w:r w:rsidR="00EA3EC6" w:rsidRPr="00EA3EC6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PostgreSQL</w:t>
                </w:r>
                <w:r w:rsidR="00D46DFB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with the help of Git and APIs</w:t>
                </w:r>
                <w:r w:rsidR="006151B5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(REST)</w:t>
                </w:r>
                <w:r w:rsidR="00D46DFB">
                  <w:rPr>
                    <w:rFonts w:asciiTheme="minorHAnsi" w:eastAsia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11315482"/>
                  <w:placeholder>
                    <w:docPart w:val="1696069ADDD14C1AB07DF7475477F19F"/>
                  </w:placeholder>
                  <w15:repeatingSectionItem/>
                </w:sdtPr>
                <w:sdtEndPr/>
                <w:sdtContent>
                  <w:p w:rsidR="00D11141" w:rsidRDefault="00D11141" w:rsidP="00D11141">
                    <w:pPr>
                      <w:pStyle w:val="Heading2"/>
                    </w:pPr>
                    <w:r>
                      <w:t>DEAN COLLEGE – FRANKLIN, MA – ASSOCIATE IN ARTS, PYSCHOLOGY</w:t>
                    </w:r>
                  </w:p>
                  <w:p w:rsidR="00D11141" w:rsidRDefault="00543EEC" w:rsidP="00543EEC">
                    <w:r>
                      <w:t>A 2 year collegiate program centered on the social science of Psychology.</w:t>
                    </w:r>
                  </w:p>
                </w:sdtContent>
              </w:sdt>
            </w:sdtContent>
          </w:sdt>
        </w:tc>
      </w:tr>
    </w:tbl>
    <w:p w:rsidR="00EF6635" w:rsidRDefault="00EF6635">
      <w:bookmarkStart w:id="0" w:name="_GoBack"/>
      <w:bookmarkEnd w:id="0"/>
    </w:p>
    <w:sectPr w:rsidR="00EF6635" w:rsidSect="00543EEC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6A" w:rsidRDefault="0066036A">
      <w:pPr>
        <w:spacing w:before="0" w:after="0" w:line="240" w:lineRule="auto"/>
      </w:pPr>
      <w:r>
        <w:separator/>
      </w:r>
    </w:p>
  </w:endnote>
  <w:endnote w:type="continuationSeparator" w:id="0">
    <w:p w:rsidR="0066036A" w:rsidRDefault="006603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635" w:rsidRDefault="000B610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43E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6A" w:rsidRDefault="0066036A">
      <w:pPr>
        <w:spacing w:before="0" w:after="0" w:line="240" w:lineRule="auto"/>
      </w:pPr>
      <w:r>
        <w:separator/>
      </w:r>
    </w:p>
  </w:footnote>
  <w:footnote w:type="continuationSeparator" w:id="0">
    <w:p w:rsidR="0066036A" w:rsidRDefault="0066036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41"/>
    <w:rsid w:val="000B6108"/>
    <w:rsid w:val="00543EEC"/>
    <w:rsid w:val="005B788F"/>
    <w:rsid w:val="006151B5"/>
    <w:rsid w:val="0066036A"/>
    <w:rsid w:val="00796564"/>
    <w:rsid w:val="00897F49"/>
    <w:rsid w:val="009305FC"/>
    <w:rsid w:val="00957DF1"/>
    <w:rsid w:val="009B6ACE"/>
    <w:rsid w:val="00A37350"/>
    <w:rsid w:val="00A470EE"/>
    <w:rsid w:val="00C269C4"/>
    <w:rsid w:val="00D11141"/>
    <w:rsid w:val="00D14ADF"/>
    <w:rsid w:val="00D27E1B"/>
    <w:rsid w:val="00D34EE4"/>
    <w:rsid w:val="00D46DFB"/>
    <w:rsid w:val="00DC461D"/>
    <w:rsid w:val="00DD52B4"/>
    <w:rsid w:val="00EA3EC6"/>
    <w:rsid w:val="00E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A8CA2"/>
  <w15:chartTrackingRefBased/>
  <w15:docId w15:val="{5D982F63-C055-4BDD-B5C2-77D8736A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3494BA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7FC0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3494BA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3494BA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3494BA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A495C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A495C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3494BA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3494BA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3494BA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3494BA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3494BA" w:themeColor="accent1"/>
        <w:left w:val="single" w:sz="4" w:space="6" w:color="3494BA" w:themeColor="accent1"/>
        <w:bottom w:val="single" w:sz="4" w:space="4" w:color="3494BA" w:themeColor="accent1"/>
        <w:right w:val="single" w:sz="4" w:space="6" w:color="3494BA" w:themeColor="accent1"/>
      </w:pBdr>
      <w:shd w:val="clear" w:color="auto" w:fill="3494BA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C269C4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E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EC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nicunn/radio-ap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anicunn/nasa-api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hanicunn/project-mancala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D06A95343A4D2CB7F565AE9E30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24AFA-FBE6-4DE0-B0BD-F3F77718E8BF}"/>
      </w:docPartPr>
      <w:docPartBody>
        <w:p w:rsidR="007F653C" w:rsidRDefault="004672E4">
          <w:pPr>
            <w:pStyle w:val="94D06A95343A4D2CB7F565AE9E301BF7"/>
          </w:pPr>
          <w:r>
            <w:t>[City, ST ZIP Code]</w:t>
          </w:r>
        </w:p>
      </w:docPartBody>
    </w:docPart>
    <w:docPart>
      <w:docPartPr>
        <w:name w:val="52BA2668DEAB4F969BE4DF616D54E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32862-7B3C-40C4-8C32-0425224BF05A}"/>
      </w:docPartPr>
      <w:docPartBody>
        <w:p w:rsidR="007F653C" w:rsidRDefault="004672E4">
          <w:pPr>
            <w:pStyle w:val="52BA2668DEAB4F969BE4DF616D54E698"/>
          </w:pPr>
          <w:r>
            <w:t>[Telephone]</w:t>
          </w:r>
        </w:p>
      </w:docPartBody>
    </w:docPart>
    <w:docPart>
      <w:docPartPr>
        <w:name w:val="22126CD161614983A1C79DB03D5D3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4828-7D1C-4741-BF18-C0D4234AF87A}"/>
      </w:docPartPr>
      <w:docPartBody>
        <w:p w:rsidR="007F653C" w:rsidRDefault="004672E4">
          <w:pPr>
            <w:pStyle w:val="22126CD161614983A1C79DB03D5D33B3"/>
          </w:pPr>
          <w:r>
            <w:t>[Website]</w:t>
          </w:r>
        </w:p>
      </w:docPartBody>
    </w:docPart>
    <w:docPart>
      <w:docPartPr>
        <w:name w:val="E2E5A7E173344366B12C416114546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2883A-5CEF-4C01-A812-B481342CFD12}"/>
      </w:docPartPr>
      <w:docPartBody>
        <w:p w:rsidR="007F653C" w:rsidRDefault="004672E4">
          <w:pPr>
            <w:pStyle w:val="E2E5A7E173344366B12C41611454666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4FFE174CBF6400CB980A10515584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F2EB9-E57B-437E-8AF7-B09807624214}"/>
      </w:docPartPr>
      <w:docPartBody>
        <w:p w:rsidR="007F653C" w:rsidRDefault="004672E4">
          <w:pPr>
            <w:pStyle w:val="04FFE174CBF6400CB980A1051558450A"/>
          </w:pPr>
          <w:r>
            <w:t>[Your Name]</w:t>
          </w:r>
        </w:p>
      </w:docPartBody>
    </w:docPart>
    <w:docPart>
      <w:docPartPr>
        <w:name w:val="4592E80962FF49B49D1CB1A07D13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BFE4-EB2C-4A0E-BA6F-49B17DE21B72}"/>
      </w:docPartPr>
      <w:docPartBody>
        <w:p w:rsidR="007F653C" w:rsidRDefault="0039049B" w:rsidP="0039049B">
          <w:pPr>
            <w:pStyle w:val="4592E80962FF49B49D1CB1A07D1316DD"/>
          </w:pPr>
          <w:r>
            <w:t>[Street Address]</w:t>
          </w:r>
        </w:p>
      </w:docPartBody>
    </w:docPart>
    <w:docPart>
      <w:docPartPr>
        <w:name w:val="C9F21DCDC6FC47928855E30CE8662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8DE03-454F-4CC6-AC89-99BA03B3C158}"/>
      </w:docPartPr>
      <w:docPartBody>
        <w:p w:rsidR="007F653C" w:rsidRDefault="0039049B" w:rsidP="0039049B">
          <w:pPr>
            <w:pStyle w:val="C9F21DCDC6FC47928855E30CE86628A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9AAC7961444DFFB9AA0C0F61EBC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50443-47DF-494C-9F55-1380082D680B}"/>
      </w:docPartPr>
      <w:docPartBody>
        <w:p w:rsidR="007F653C" w:rsidRDefault="0039049B" w:rsidP="0039049B">
          <w:pPr>
            <w:pStyle w:val="749AAC7961444DFFB9AA0C0F61EBCAB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96069ADDD14C1AB07DF7475477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9F9C0-5E15-41E9-87C7-F61FC37F9446}"/>
      </w:docPartPr>
      <w:docPartBody>
        <w:p w:rsidR="007F653C" w:rsidRDefault="0039049B" w:rsidP="0039049B">
          <w:pPr>
            <w:pStyle w:val="1696069ADDD14C1AB07DF7475477F19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26F146FEAC428C9FEDBE7039A94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2409C-886A-45D2-8522-FEAE9C17B0ED}"/>
      </w:docPartPr>
      <w:docPartBody>
        <w:p w:rsidR="007F653C" w:rsidRDefault="0039049B" w:rsidP="0039049B">
          <w:pPr>
            <w:pStyle w:val="E226F146FEAC428C9FEDBE7039A9458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9B"/>
    <w:rsid w:val="00360206"/>
    <w:rsid w:val="0039049B"/>
    <w:rsid w:val="004672E4"/>
    <w:rsid w:val="006D6049"/>
    <w:rsid w:val="007F653C"/>
    <w:rsid w:val="00D13BA9"/>
    <w:rsid w:val="00DA3CE5"/>
    <w:rsid w:val="00D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2C7C1F5794FEE829B782FAA266184">
    <w:name w:val="2352C7C1F5794FEE829B782FAA266184"/>
  </w:style>
  <w:style w:type="paragraph" w:customStyle="1" w:styleId="94D06A95343A4D2CB7F565AE9E301BF7">
    <w:name w:val="94D06A95343A4D2CB7F565AE9E301BF7"/>
  </w:style>
  <w:style w:type="paragraph" w:customStyle="1" w:styleId="52BA2668DEAB4F969BE4DF616D54E698">
    <w:name w:val="52BA2668DEAB4F969BE4DF616D54E698"/>
  </w:style>
  <w:style w:type="paragraph" w:customStyle="1" w:styleId="22126CD161614983A1C79DB03D5D33B3">
    <w:name w:val="22126CD161614983A1C79DB03D5D33B3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E2E5A7E173344366B12C416114546661">
    <w:name w:val="E2E5A7E173344366B12C416114546661"/>
  </w:style>
  <w:style w:type="paragraph" w:customStyle="1" w:styleId="04FFE174CBF6400CB980A1051558450A">
    <w:name w:val="04FFE174CBF6400CB980A1051558450A"/>
  </w:style>
  <w:style w:type="paragraph" w:customStyle="1" w:styleId="3691C1D81843485E8D5B5A3DE0B2E007">
    <w:name w:val="3691C1D81843485E8D5B5A3DE0B2E007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5BD6ACB200BE432A88C18F88611F9AE7">
    <w:name w:val="5BD6ACB200BE432A88C18F88611F9AE7"/>
  </w:style>
  <w:style w:type="character" w:styleId="PlaceholderText">
    <w:name w:val="Placeholder Text"/>
    <w:basedOn w:val="DefaultParagraphFont"/>
    <w:uiPriority w:val="99"/>
    <w:semiHidden/>
    <w:rsid w:val="0039049B"/>
    <w:rPr>
      <w:color w:val="808080"/>
    </w:rPr>
  </w:style>
  <w:style w:type="paragraph" w:customStyle="1" w:styleId="17BF161EA6014A1A92D4049E3B8D9247">
    <w:name w:val="17BF161EA6014A1A92D4049E3B8D9247"/>
  </w:style>
  <w:style w:type="paragraph" w:customStyle="1" w:styleId="38F2FCF3BB614916B620FBE9F8EE7BDD">
    <w:name w:val="38F2FCF3BB614916B620FBE9F8EE7BDD"/>
  </w:style>
  <w:style w:type="paragraph" w:customStyle="1" w:styleId="E0F46930613945CBAD72512E72E78A76">
    <w:name w:val="E0F46930613945CBAD72512E72E78A76"/>
  </w:style>
  <w:style w:type="paragraph" w:customStyle="1" w:styleId="27A5158945064A42BB7F6609F0B409D2">
    <w:name w:val="27A5158945064A42BB7F6609F0B409D2"/>
  </w:style>
  <w:style w:type="paragraph" w:customStyle="1" w:styleId="D493E72D4BCD46B48237F1C089DAAF0A">
    <w:name w:val="D493E72D4BCD46B48237F1C089DAAF0A"/>
  </w:style>
  <w:style w:type="paragraph" w:customStyle="1" w:styleId="4E4E8002E9334F399502001183D17550">
    <w:name w:val="4E4E8002E9334F399502001183D17550"/>
  </w:style>
  <w:style w:type="paragraph" w:customStyle="1" w:styleId="AB5940A835FA41939E8E906885660935">
    <w:name w:val="AB5940A835FA41939E8E906885660935"/>
  </w:style>
  <w:style w:type="paragraph" w:customStyle="1" w:styleId="B141C8EADE744985A2C33EC5AB43AE78">
    <w:name w:val="B141C8EADE744985A2C33EC5AB43AE78"/>
  </w:style>
  <w:style w:type="paragraph" w:customStyle="1" w:styleId="6AB0AF03E12E4ED28F23221123E4A98F">
    <w:name w:val="6AB0AF03E12E4ED28F23221123E4A98F"/>
  </w:style>
  <w:style w:type="paragraph" w:customStyle="1" w:styleId="BAF6E3F32FF645C0BAE99E9BE287DA4A">
    <w:name w:val="BAF6E3F32FF645C0BAE99E9BE287DA4A"/>
  </w:style>
  <w:style w:type="paragraph" w:customStyle="1" w:styleId="098613C2F22941D594859C4061F83534">
    <w:name w:val="098613C2F22941D594859C4061F83534"/>
  </w:style>
  <w:style w:type="paragraph" w:customStyle="1" w:styleId="4592E80962FF49B49D1CB1A07D1316DD">
    <w:name w:val="4592E80962FF49B49D1CB1A07D1316DD"/>
    <w:rsid w:val="0039049B"/>
  </w:style>
  <w:style w:type="paragraph" w:customStyle="1" w:styleId="C9F21DCDC6FC47928855E30CE86628AC">
    <w:name w:val="C9F21DCDC6FC47928855E30CE86628AC"/>
    <w:rsid w:val="0039049B"/>
  </w:style>
  <w:style w:type="paragraph" w:customStyle="1" w:styleId="449336AF547E4FFDB667244738FC8537">
    <w:name w:val="449336AF547E4FFDB667244738FC8537"/>
    <w:rsid w:val="0039049B"/>
  </w:style>
  <w:style w:type="paragraph" w:customStyle="1" w:styleId="36E153678E0042C39F2B9E24E47E79C0">
    <w:name w:val="36E153678E0042C39F2B9E24E47E79C0"/>
    <w:rsid w:val="0039049B"/>
  </w:style>
  <w:style w:type="paragraph" w:customStyle="1" w:styleId="C16A351B298F4B63BBF6894C3CA87751">
    <w:name w:val="C16A351B298F4B63BBF6894C3CA87751"/>
    <w:rsid w:val="0039049B"/>
  </w:style>
  <w:style w:type="paragraph" w:customStyle="1" w:styleId="749AAC7961444DFFB9AA0C0F61EBCAB7">
    <w:name w:val="749AAC7961444DFFB9AA0C0F61EBCAB7"/>
    <w:rsid w:val="0039049B"/>
  </w:style>
  <w:style w:type="paragraph" w:customStyle="1" w:styleId="0BDDFE34181148F9932EA0451BBFDBC6">
    <w:name w:val="0BDDFE34181148F9932EA0451BBFDBC6"/>
    <w:rsid w:val="0039049B"/>
  </w:style>
  <w:style w:type="paragraph" w:customStyle="1" w:styleId="3205BCC7A48C4DFE90B48360472E25A9">
    <w:name w:val="3205BCC7A48C4DFE90B48360472E25A9"/>
    <w:rsid w:val="0039049B"/>
  </w:style>
  <w:style w:type="paragraph" w:customStyle="1" w:styleId="997DB4CC9C4945E78BB291AC5CDFCDDA">
    <w:name w:val="997DB4CC9C4945E78BB291AC5CDFCDDA"/>
    <w:rsid w:val="0039049B"/>
  </w:style>
  <w:style w:type="paragraph" w:customStyle="1" w:styleId="59F30C694FF44A738BD3532064871DC2">
    <w:name w:val="59F30C694FF44A738BD3532064871DC2"/>
    <w:rsid w:val="0039049B"/>
  </w:style>
  <w:style w:type="paragraph" w:customStyle="1" w:styleId="88AB165470ED42F59B8C42E3B841E92E">
    <w:name w:val="88AB165470ED42F59B8C42E3B841E92E"/>
    <w:rsid w:val="0039049B"/>
  </w:style>
  <w:style w:type="paragraph" w:customStyle="1" w:styleId="536A993C0571400796806A5889225A86">
    <w:name w:val="536A993C0571400796806A5889225A86"/>
    <w:rsid w:val="0039049B"/>
  </w:style>
  <w:style w:type="paragraph" w:customStyle="1" w:styleId="56C22B30E1C6489399F8AB2B19D5701C">
    <w:name w:val="56C22B30E1C6489399F8AB2B19D5701C"/>
    <w:rsid w:val="0039049B"/>
  </w:style>
  <w:style w:type="paragraph" w:customStyle="1" w:styleId="33974ECAA9CF44189A39A9B4F268BA8B">
    <w:name w:val="33974ECAA9CF44189A39A9B4F268BA8B"/>
    <w:rsid w:val="0039049B"/>
  </w:style>
  <w:style w:type="paragraph" w:customStyle="1" w:styleId="1696069ADDD14C1AB07DF7475477F19F">
    <w:name w:val="1696069ADDD14C1AB07DF7475477F19F"/>
    <w:rsid w:val="0039049B"/>
  </w:style>
  <w:style w:type="paragraph" w:customStyle="1" w:styleId="EBC33C3F81F14E519DFFA44FB9013312">
    <w:name w:val="EBC33C3F81F14E519DFFA44FB9013312"/>
    <w:rsid w:val="0039049B"/>
  </w:style>
  <w:style w:type="paragraph" w:customStyle="1" w:styleId="F5337CD64FFD417CB71DFD3E15969004">
    <w:name w:val="F5337CD64FFD417CB71DFD3E15969004"/>
    <w:rsid w:val="0039049B"/>
  </w:style>
  <w:style w:type="paragraph" w:customStyle="1" w:styleId="6330FE5BBED24670B4636E70194C19E0">
    <w:name w:val="6330FE5BBED24670B4636E70194C19E0"/>
    <w:rsid w:val="0039049B"/>
  </w:style>
  <w:style w:type="paragraph" w:customStyle="1" w:styleId="7A499C06B5AF4A7C817C69EE9924D139">
    <w:name w:val="7A499C06B5AF4A7C817C69EE9924D139"/>
    <w:rsid w:val="0039049B"/>
  </w:style>
  <w:style w:type="paragraph" w:customStyle="1" w:styleId="772DCF3C924F443FBCEB703FA759A8D8">
    <w:name w:val="772DCF3C924F443FBCEB703FA759A8D8"/>
    <w:rsid w:val="0039049B"/>
  </w:style>
  <w:style w:type="paragraph" w:customStyle="1" w:styleId="5E738952D08D4D8EB019DD661C42EE21">
    <w:name w:val="5E738952D08D4D8EB019DD661C42EE21"/>
    <w:rsid w:val="0039049B"/>
  </w:style>
  <w:style w:type="paragraph" w:customStyle="1" w:styleId="94421575C28643DD9F4D4567FBEE9480">
    <w:name w:val="94421575C28643DD9F4D4567FBEE9480"/>
    <w:rsid w:val="0039049B"/>
  </w:style>
  <w:style w:type="paragraph" w:customStyle="1" w:styleId="3C698381F9444DC6A7E0A3495516D34B">
    <w:name w:val="3C698381F9444DC6A7E0A3495516D34B"/>
    <w:rsid w:val="0039049B"/>
  </w:style>
  <w:style w:type="paragraph" w:customStyle="1" w:styleId="86A38F99AA1244118A6D3A31E612621D">
    <w:name w:val="86A38F99AA1244118A6D3A31E612621D"/>
    <w:rsid w:val="0039049B"/>
  </w:style>
  <w:style w:type="paragraph" w:customStyle="1" w:styleId="A57F4377AD08426D88A4F1ED630E7368">
    <w:name w:val="A57F4377AD08426D88A4F1ED630E7368"/>
    <w:rsid w:val="0039049B"/>
  </w:style>
  <w:style w:type="paragraph" w:customStyle="1" w:styleId="81D16EF054804A11B79DBA1E283826E3">
    <w:name w:val="81D16EF054804A11B79DBA1E283826E3"/>
    <w:rsid w:val="0039049B"/>
  </w:style>
  <w:style w:type="paragraph" w:customStyle="1" w:styleId="5480626481B74FB78AAA2A49667DEEC3">
    <w:name w:val="5480626481B74FB78AAA2A49667DEEC3"/>
    <w:rsid w:val="0039049B"/>
  </w:style>
  <w:style w:type="paragraph" w:customStyle="1" w:styleId="E226F146FEAC428C9FEDBE7039A94589">
    <w:name w:val="E226F146FEAC428C9FEDBE7039A94589"/>
    <w:rsid w:val="00390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Github.com/shanicunn
</CompanyAddress>
  <CompanyPhone>617-752-8336</CompanyPhone>
  <CompanyFax/>
  <CompanyEmail>shanicunn@gmail.com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61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Shani Cunningham – JUNIOR FULL-STACK SOFTWARE DEVELOPER</dc:creator>
  <cp:keywords>Linkedin.com/in/shanicunningham</cp:keywords>
  <cp:lastModifiedBy>Shani Cunningham</cp:lastModifiedBy>
  <cp:revision>13</cp:revision>
  <cp:lastPrinted>2020-08-08T17:35:00Z</cp:lastPrinted>
  <dcterms:created xsi:type="dcterms:W3CDTF">2020-08-08T17:00:00Z</dcterms:created>
  <dcterms:modified xsi:type="dcterms:W3CDTF">2020-08-08T18:46:00Z</dcterms:modified>
  <cp:category>Norcross, GA 30071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